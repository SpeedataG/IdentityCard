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29DC" w14:textId="01067E99" w:rsidR="00533586" w:rsidRDefault="00CC5728">
      <w:pPr>
        <w:pStyle w:val="1"/>
      </w:pPr>
      <w:r>
        <w:t>调试</w:t>
      </w:r>
      <w:sdt>
        <w:sdtPr>
          <w:id w:val="1946798941"/>
          <w:placeholder>
            <w:docPart w:val="29857AB489ADBE41A083FDCFD2D5CD87"/>
          </w:placeholder>
          <w:temporary/>
          <w:showingPlcHdr/>
          <w15:appearance w15:val="hidden"/>
        </w:sdtPr>
        <w:sdtEndPr/>
        <w:sdtContent>
          <w:r w:rsidR="00547C66">
            <w:t>做笔记</w:t>
          </w:r>
        </w:sdtContent>
      </w:sdt>
    </w:p>
    <w:p w14:paraId="71763FF9" w14:textId="0CAD1BA1" w:rsidR="00533586" w:rsidRDefault="00CC5728" w:rsidP="00CC5728">
      <w:pPr>
        <w:pStyle w:val="2"/>
        <w:numPr>
          <w:ilvl w:val="0"/>
          <w:numId w:val="5"/>
        </w:numPr>
      </w:pPr>
      <w:r>
        <w:rPr>
          <w:rFonts w:hint="eastAsia"/>
        </w:rPr>
        <w:t>两张</w:t>
      </w:r>
      <w:r>
        <w:t>卡切换读</w:t>
      </w:r>
      <w:r>
        <w:t xml:space="preserve">  </w:t>
      </w:r>
      <w:r>
        <w:rPr>
          <w:rFonts w:hint="eastAsia"/>
        </w:rPr>
        <w:t>有时候</w:t>
      </w:r>
      <w:r>
        <w:t>会一直读不到</w:t>
      </w:r>
      <w:r>
        <w:t xml:space="preserve"> </w:t>
      </w:r>
      <w:r>
        <w:rPr>
          <w:rFonts w:hint="eastAsia"/>
        </w:rPr>
        <w:t>看</w:t>
      </w:r>
      <w:r>
        <w:t>log</w:t>
      </w:r>
      <w:r>
        <w:t>是寻卡选卡成功后</w:t>
      </w:r>
      <w:r>
        <w:t xml:space="preserve">  </w:t>
      </w:r>
      <w:r w:rsidR="00D73CAD">
        <w:rPr>
          <w:rFonts w:hint="eastAsia"/>
        </w:rPr>
        <w:t>再</w:t>
      </w:r>
      <w:r w:rsidR="00D73CAD">
        <w:t>读卡失败</w:t>
      </w:r>
      <w:r w:rsidR="00D73CAD">
        <w:t xml:space="preserve">  </w:t>
      </w:r>
      <w:r>
        <w:rPr>
          <w:rFonts w:hint="eastAsia"/>
        </w:rPr>
        <w:t>导致下次</w:t>
      </w:r>
      <w:r>
        <w:t>再</w:t>
      </w:r>
      <w:r>
        <w:rPr>
          <w:rFonts w:hint="eastAsia"/>
        </w:rPr>
        <w:t>寻卡</w:t>
      </w:r>
      <w:r>
        <w:t>一直失败</w:t>
      </w:r>
      <w:r w:rsidR="00675E1E">
        <w:t xml:space="preserve"> </w:t>
      </w:r>
      <w:r w:rsidR="00675E1E">
        <w:rPr>
          <w:rFonts w:hint="eastAsia"/>
        </w:rPr>
        <w:t>需要</w:t>
      </w:r>
      <w:r w:rsidR="00675E1E">
        <w:t>把卡片拿开</w:t>
      </w:r>
      <w:r w:rsidR="00675E1E">
        <w:rPr>
          <w:rFonts w:hint="eastAsia"/>
        </w:rPr>
        <w:t>再</w:t>
      </w:r>
      <w:r w:rsidR="00675E1E">
        <w:t>重新读才</w:t>
      </w:r>
      <w:r w:rsidR="00675E1E">
        <w:rPr>
          <w:rFonts w:hint="eastAsia"/>
        </w:rPr>
        <w:t>行</w:t>
      </w:r>
    </w:p>
    <w:p w14:paraId="6081312F" w14:textId="77777777" w:rsidR="00CC5728" w:rsidRDefault="00CC5728" w:rsidP="00CC5728">
      <w:r w:rsidRPr="00CC5728">
        <w:rPr>
          <w:rFonts w:asciiTheme="majorHAnsi" w:eastAsiaTheme="majorEastAsia" w:hAnsiTheme="majorHAnsi" w:cstheme="majorBidi"/>
          <w:b/>
          <w:noProof/>
          <w:color w:val="7F7F7F" w:themeColor="text1" w:themeTint="80"/>
          <w:szCs w:val="26"/>
          <w:lang w:val="en-US"/>
        </w:rPr>
        <w:drawing>
          <wp:inline distT="0" distB="0" distL="0" distR="0" wp14:anchorId="5748D07C" wp14:editId="1F72FAEB">
            <wp:extent cx="5732145" cy="7556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D8E" w14:textId="77777777" w:rsidR="00D73CAD" w:rsidRDefault="00D73CAD" w:rsidP="00CC5728">
      <w:pPr>
        <w:rPr>
          <w:rFonts w:hint="eastAsia"/>
        </w:rPr>
      </w:pPr>
    </w:p>
    <w:p w14:paraId="76E66795" w14:textId="3297D989" w:rsidR="00D73CAD" w:rsidRPr="00D73CAD" w:rsidRDefault="00D73CAD" w:rsidP="00CC5728">
      <w:pPr>
        <w:rPr>
          <w:rFonts w:hint="eastAsia"/>
          <w:lang w:val="en-US"/>
        </w:rPr>
      </w:pPr>
      <w:r w:rsidRPr="00D73CAD">
        <w:t>aa aa aa 96 69 00 04 00 00 41 45</w:t>
      </w:r>
      <w:r>
        <w:t xml:space="preserve"> </w:t>
      </w:r>
      <w:r>
        <w:rPr>
          <w:rFonts w:hint="eastAsia"/>
        </w:rPr>
        <w:t>读证</w:t>
      </w:r>
      <w:r>
        <w:t>失败</w:t>
      </w:r>
    </w:p>
    <w:p w14:paraId="42FDFA30" w14:textId="6AF65FC8" w:rsidR="00D73CAD" w:rsidRDefault="00D73CAD" w:rsidP="00CC5728">
      <w:r w:rsidRPr="00D73CAD">
        <w:t>aa aa aa 96 69 00 04 00 00 80 84</w:t>
      </w:r>
      <w:r>
        <w:t xml:space="preserve"> </w:t>
      </w:r>
      <w:r>
        <w:t>寻证失败</w:t>
      </w:r>
    </w:p>
    <w:p w14:paraId="08C567EE" w14:textId="77777777" w:rsidR="005624A0" w:rsidRDefault="005624A0" w:rsidP="00CC5728">
      <w:bookmarkStart w:id="0" w:name="_GoBack"/>
      <w:bookmarkEnd w:id="0"/>
    </w:p>
    <w:p w14:paraId="2473ED2A" w14:textId="5A26F0A7" w:rsidR="00D73CAD" w:rsidRPr="00CC5728" w:rsidRDefault="005624A0" w:rsidP="00CC5728">
      <w:pPr>
        <w:rPr>
          <w:rFonts w:hint="eastAsia"/>
        </w:rPr>
      </w:pPr>
      <w:r>
        <w:t xml:space="preserve">                                                                       </w:t>
      </w:r>
      <w:r>
        <w:rPr>
          <w:rFonts w:hint="eastAsia"/>
        </w:rPr>
        <w:t>by</w:t>
      </w:r>
      <w:r>
        <w:rPr>
          <w:lang w:val="en-US"/>
        </w:rPr>
        <w:t>_xu_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日星期五</w:t>
      </w:r>
    </w:p>
    <w:sectPr w:rsidR="00D73CAD" w:rsidRPr="00CC572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68ED0" w14:textId="77777777" w:rsidR="000B09E1" w:rsidRDefault="000B09E1">
      <w:r>
        <w:separator/>
      </w:r>
    </w:p>
    <w:p w14:paraId="07F16FB9" w14:textId="77777777" w:rsidR="000B09E1" w:rsidRDefault="000B09E1"/>
  </w:endnote>
  <w:endnote w:type="continuationSeparator" w:id="0">
    <w:p w14:paraId="44C080FD" w14:textId="77777777" w:rsidR="000B09E1" w:rsidRDefault="000B09E1">
      <w:r>
        <w:continuationSeparator/>
      </w:r>
    </w:p>
    <w:p w14:paraId="28215283" w14:textId="77777777" w:rsidR="000B09E1" w:rsidRDefault="000B0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98D8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4D10" w14:textId="77777777" w:rsidR="000B09E1" w:rsidRDefault="000B09E1">
      <w:r>
        <w:separator/>
      </w:r>
    </w:p>
    <w:p w14:paraId="40C4307C" w14:textId="77777777" w:rsidR="000B09E1" w:rsidRDefault="000B09E1"/>
  </w:footnote>
  <w:footnote w:type="continuationSeparator" w:id="0">
    <w:p w14:paraId="21563CEA" w14:textId="77777777" w:rsidR="000B09E1" w:rsidRDefault="000B09E1">
      <w:r>
        <w:continuationSeparator/>
      </w:r>
    </w:p>
    <w:p w14:paraId="046BA8C4" w14:textId="77777777" w:rsidR="000B09E1" w:rsidRDefault="000B09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2E0BA5"/>
    <w:multiLevelType w:val="hybridMultilevel"/>
    <w:tmpl w:val="9F96D3FC"/>
    <w:lvl w:ilvl="0" w:tplc="3F7A9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28"/>
    <w:rsid w:val="000B09E1"/>
    <w:rsid w:val="00533586"/>
    <w:rsid w:val="00547C66"/>
    <w:rsid w:val="005624A0"/>
    <w:rsid w:val="00675E1E"/>
    <w:rsid w:val="00B47F3D"/>
    <w:rsid w:val="00C35F1A"/>
    <w:rsid w:val="00C9613D"/>
    <w:rsid w:val="00CC5728"/>
    <w:rsid w:val="00D73CAD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C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cho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857AB489ADBE41A083FDCFD2D5CD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74B93F-C14E-C54E-A7F4-E21FAABC90AC}"/>
      </w:docPartPr>
      <w:docPartBody>
        <w:p w:rsidR="008760BC" w:rsidRDefault="00DF04A2">
          <w:pPr>
            <w:pStyle w:val="29857AB489ADBE41A083FDCFD2D5CD87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A2"/>
    <w:rsid w:val="00660F66"/>
    <w:rsid w:val="008760BC"/>
    <w:rsid w:val="00D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9857AB489ADBE41A083FDCFD2D5CD87">
    <w:name w:val="29857AB489ADBE41A083FDCFD2D5CD8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852F3D785BD0D4E9E0085760FFDA1CA">
    <w:name w:val="E852F3D785BD0D4E9E0085760FFDA1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2017-05-12T09:43:00Z</dcterms:created>
  <dcterms:modified xsi:type="dcterms:W3CDTF">2017-05-12T10:05:00Z</dcterms:modified>
</cp:coreProperties>
</file>